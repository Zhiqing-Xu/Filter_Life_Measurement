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15486E" w:rsidP="00A80AC3">
                                <w:pPr>
                                  <w:pStyle w:val="TitleInverted"/>
                                </w:pPr>
                                <w:r>
                                  <w:t>cfd_test_04_support_1</w:t>
                                </w:r>
                              </w:p>
                              <w:p w:rsidR="00207884" w:rsidRDefault="0015486E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15486E">
                                  <w:rPr>
                                    <w:rStyle w:val="afffb"/>
                                  </w:rPr>
                                  <w:t>XuZhiqing</w:t>
                                </w:r>
                              </w:p>
                              <w:p w:rsidR="00207884" w:rsidRDefault="0015486E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15486E">
                                  <w:rPr>
                                    <w:rStyle w:val="afffb"/>
                                    <w:noProof/>
                                  </w:rPr>
                                  <w:t>Thursday, February 09,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15486E" w:rsidP="00A80AC3">
                          <w:pPr>
                            <w:pStyle w:val="TitleInverted"/>
                          </w:pPr>
                          <w:r>
                            <w:t>cfd_test_04_support_1</w:t>
                          </w:r>
                        </w:p>
                        <w:p w:rsidR="00207884" w:rsidRDefault="0015486E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15486E">
                            <w:rPr>
                              <w:rStyle w:val="afffb"/>
                            </w:rPr>
                            <w:t>XuZhiqing</w:t>
                          </w:r>
                        </w:p>
                        <w:p w:rsidR="00207884" w:rsidRDefault="0015486E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15486E">
                            <w:rPr>
                              <w:rStyle w:val="afffb"/>
                              <w:noProof/>
                            </w:rPr>
                            <w:t>Thursday, February 09,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15486E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15486E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15486E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15486E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15486E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15486E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15486E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15486E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15486E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15486E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15486E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4368431" w:history="1">
            <w:r w:rsidR="0015486E" w:rsidRPr="00ED4DE6">
              <w:rPr>
                <w:rStyle w:val="aff6"/>
              </w:rPr>
              <w:t>Design 1</w:t>
            </w:r>
            <w:r w:rsidR="0015486E">
              <w:rPr>
                <w:webHidden/>
              </w:rPr>
              <w:tab/>
            </w:r>
            <w:r w:rsidR="0015486E">
              <w:rPr>
                <w:webHidden/>
              </w:rPr>
              <w:fldChar w:fldCharType="begin"/>
            </w:r>
            <w:r w:rsidR="0015486E">
              <w:rPr>
                <w:webHidden/>
              </w:rPr>
              <w:instrText xml:space="preserve"> PAGEREF _Toc474368431 \h </w:instrText>
            </w:r>
            <w:r w:rsidR="0015486E">
              <w:rPr>
                <w:webHidden/>
              </w:rPr>
            </w:r>
            <w:r w:rsidR="0015486E">
              <w:rPr>
                <w:webHidden/>
              </w:rPr>
              <w:fldChar w:fldCharType="separate"/>
            </w:r>
            <w:r w:rsidR="0015486E">
              <w:rPr>
                <w:webHidden/>
              </w:rPr>
              <w:t>2</w:t>
            </w:r>
            <w:r w:rsidR="0015486E">
              <w:rPr>
                <w:webHidden/>
              </w:rPr>
              <w:fldChar w:fldCharType="end"/>
            </w:r>
          </w:hyperlink>
        </w:p>
        <w:p w:rsidR="0015486E" w:rsidRDefault="0015486E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2" w:history="1">
            <w:r w:rsidRPr="00ED4DE6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3" w:history="1">
            <w:r w:rsidRPr="00ED4DE6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4" w:history="1">
            <w:r w:rsidRPr="00ED4DE6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5" w:history="1">
            <w:r w:rsidRPr="00ED4DE6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6" w:history="1">
            <w:r w:rsidRPr="00ED4DE6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7" w:history="1">
            <w:r w:rsidRPr="00ED4DE6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8" w:history="1">
            <w:r w:rsidRPr="00ED4DE6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39" w:history="1">
            <w:r w:rsidRPr="00ED4DE6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8440" w:history="1">
            <w:r w:rsidRPr="00ED4DE6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6E" w:rsidRDefault="0015486E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4368441" w:history="1">
            <w:r w:rsidRPr="00ED4DE6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_Toc474368441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15486E" w:rsidRDefault="0015486E" w:rsidP="0015486E">
      <w:pPr>
        <w:pStyle w:val="1"/>
      </w:pPr>
      <w:bookmarkStart w:id="1" w:name="_Toc474368431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Length units</w:t>
            </w:r>
          </w:p>
        </w:tc>
        <w:tc>
          <w:tcPr>
            <w:tcW w:w="4673" w:type="dxa"/>
          </w:tcPr>
          <w:p w:rsidR="0015486E" w:rsidRDefault="0015486E" w:rsidP="00480A54">
            <w:r>
              <w:t>cm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Coordinate system</w:t>
            </w:r>
          </w:p>
        </w:tc>
        <w:tc>
          <w:tcPr>
            <w:tcW w:w="4673" w:type="dxa"/>
          </w:tcPr>
          <w:p w:rsidR="0015486E" w:rsidRDefault="0015486E" w:rsidP="00480A54">
            <w:r>
              <w:t>Cartesian 3D</w:t>
            </w:r>
          </w:p>
        </w:tc>
      </w:tr>
    </w:tbl>
    <w:p w:rsidR="0015486E" w:rsidRPr="00B15942" w:rsidRDefault="0015486E" w:rsidP="0015486E"/>
    <w:p w:rsidR="0015486E" w:rsidRDefault="0015486E" w:rsidP="0015486E">
      <w:pPr>
        <w:pStyle w:val="21"/>
      </w:pPr>
      <w:bookmarkStart w:id="2" w:name="_Toc474368432"/>
      <w:r>
        <w:t>Scenario 1</w:t>
      </w:r>
      <w:bookmarkEnd w:id="2"/>
    </w:p>
    <w:p w:rsidR="0015486E" w:rsidRPr="004766C2" w:rsidRDefault="0015486E" w:rsidP="0015486E">
      <w:pPr>
        <w:pStyle w:val="31"/>
      </w:pPr>
      <w:bookmarkStart w:id="3" w:name="_Toc474368433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15486E" w:rsidRPr="00E959A4" w:rsidRDefault="0015486E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6C566E46" wp14:editId="4AD16A57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6E" w:rsidTr="00480A54">
        <w:trPr>
          <w:cantSplit/>
          <w:trHeight w:val="59"/>
        </w:trPr>
        <w:tc>
          <w:tcPr>
            <w:tcW w:w="1456" w:type="dxa"/>
          </w:tcPr>
          <w:p w:rsidR="0015486E" w:rsidRPr="00E959A4" w:rsidRDefault="0015486E" w:rsidP="00480A54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15486E" w:rsidRPr="00E959A4" w:rsidRDefault="0015486E" w:rsidP="00480A54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15486E" w:rsidRPr="00E959A4" w:rsidRDefault="0015486E" w:rsidP="00480A54">
            <w:pPr>
              <w:pStyle w:val="TableHeading"/>
            </w:pPr>
            <w:r w:rsidRPr="00E959A4">
              <w:t>PROPERTIES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15486E" w:rsidRPr="00E959A4" w:rsidRDefault="0015486E" w:rsidP="00480A54">
            <w:r>
              <w:t>Air</w:t>
            </w:r>
          </w:p>
        </w:tc>
        <w:tc>
          <w:tcPr>
            <w:tcW w:w="3000" w:type="dxa"/>
          </w:tcPr>
          <w:p w:rsidR="0015486E" w:rsidRDefault="0015486E" w:rsidP="00480A54">
            <w:r>
              <w:t>Part1.Solid1</w:t>
            </w:r>
          </w:p>
          <w:p w:rsidR="0015486E" w:rsidRPr="00E959A4" w:rsidRDefault="0015486E" w:rsidP="00480A54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Equation of State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1.817e-05 Pa-s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0.02563 W/m-K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1004.0 J/kg-K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 xml:space="preserve">1.4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 xml:space="preserve">1.0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0.0 meter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15486E" w:rsidRDefault="0015486E" w:rsidP="00480A54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15486E" w:rsidRDefault="0015486E" w:rsidP="00480A54">
                  <w:r>
                    <w:t>Vapor Pressure</w:t>
                  </w:r>
                </w:p>
              </w:tc>
            </w:tr>
          </w:tbl>
          <w:p w:rsidR="0015486E" w:rsidRPr="00E959A4" w:rsidRDefault="0015486E" w:rsidP="00480A54"/>
        </w:tc>
      </w:tr>
    </w:tbl>
    <w:p w:rsidR="0015486E" w:rsidRDefault="0015486E" w:rsidP="0015486E"/>
    <w:p w:rsidR="0015486E" w:rsidRDefault="0015486E" w:rsidP="0015486E"/>
    <w:p w:rsidR="0015486E" w:rsidRPr="004766C2" w:rsidRDefault="0015486E" w:rsidP="0015486E">
      <w:pPr>
        <w:pStyle w:val="31"/>
      </w:pPr>
      <w:bookmarkStart w:id="4" w:name="_Toc474368434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15486E" w:rsidRPr="00E959A4" w:rsidRDefault="0015486E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15486E" w:rsidRPr="00E959A4" w:rsidRDefault="0015486E" w:rsidP="00480A54">
            <w:pPr>
              <w:pStyle w:val="TableHeading"/>
            </w:pPr>
            <w:r w:rsidRPr="00E959A4">
              <w:t>ASSIGNED TO</w:t>
            </w:r>
          </w:p>
        </w:tc>
      </w:tr>
      <w:tr w:rsidR="0015486E" w:rsidTr="00480A54">
        <w:trPr>
          <w:cantSplit/>
          <w:trHeight w:val="339"/>
        </w:trPr>
        <w:tc>
          <w:tcPr>
            <w:tcW w:w="3028" w:type="dxa"/>
          </w:tcPr>
          <w:p w:rsidR="0015486E" w:rsidRPr="00E959A4" w:rsidRDefault="0015486E" w:rsidP="00480A54">
            <w:r>
              <w:t>External Fan(3)</w:t>
            </w:r>
          </w:p>
        </w:tc>
        <w:tc>
          <w:tcPr>
            <w:tcW w:w="6240" w:type="dxa"/>
          </w:tcPr>
          <w:p w:rsidR="0015486E" w:rsidRDefault="0015486E" w:rsidP="00480A54">
            <w:r>
              <w:t>Surface:1</w:t>
            </w:r>
          </w:p>
          <w:p w:rsidR="0015486E" w:rsidRPr="00E959A4" w:rsidRDefault="0015486E" w:rsidP="00480A54"/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15486E" w:rsidRDefault="0015486E" w:rsidP="00480A54">
            <w:r>
              <w:t>Mass Flow Rate(2.4 lbm/min)</w:t>
            </w:r>
          </w:p>
        </w:tc>
        <w:tc>
          <w:tcPr>
            <w:tcW w:w="6240" w:type="dxa"/>
          </w:tcPr>
          <w:p w:rsidR="0015486E" w:rsidRDefault="0015486E" w:rsidP="00480A54">
            <w:r>
              <w:t>Surface:19</w:t>
            </w:r>
          </w:p>
          <w:p w:rsidR="0015486E" w:rsidRDefault="0015486E" w:rsidP="00480A54"/>
        </w:tc>
      </w:tr>
    </w:tbl>
    <w:p w:rsidR="0015486E" w:rsidRDefault="0015486E" w:rsidP="0015486E"/>
    <w:p w:rsidR="0015486E" w:rsidRDefault="0015486E" w:rsidP="0015486E">
      <w:pPr>
        <w:pStyle w:val="31"/>
      </w:pPr>
      <w:bookmarkStart w:id="5" w:name="_Toc474368435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15486E" w:rsidRPr="00E959A4" w:rsidRDefault="0015486E" w:rsidP="00480A54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15486E" w:rsidRPr="00E959A4" w:rsidRDefault="0015486E" w:rsidP="00480A54">
            <w:pPr>
              <w:pStyle w:val="TableHeading"/>
            </w:pPr>
            <w:r w:rsidRPr="00E959A4">
              <w:t>ASSIGNED TO</w:t>
            </w:r>
          </w:p>
        </w:tc>
      </w:tr>
      <w:tr w:rsidR="0015486E" w:rsidTr="00480A54">
        <w:trPr>
          <w:cantSplit/>
          <w:trHeight w:val="339"/>
        </w:trPr>
        <w:tc>
          <w:tcPr>
            <w:tcW w:w="3028" w:type="dxa"/>
          </w:tcPr>
          <w:p w:rsidR="0015486E" w:rsidRPr="00E959A4" w:rsidRDefault="0015486E" w:rsidP="00480A54">
            <w:r>
              <w:t>Velocity Normal(0 cm/s)</w:t>
            </w:r>
          </w:p>
        </w:tc>
        <w:tc>
          <w:tcPr>
            <w:tcW w:w="6240" w:type="dxa"/>
          </w:tcPr>
          <w:p w:rsidR="0015486E" w:rsidRDefault="0015486E" w:rsidP="00480A54">
            <w:r>
              <w:t>Surface:1</w:t>
            </w:r>
          </w:p>
          <w:p w:rsidR="0015486E" w:rsidRPr="00E959A4" w:rsidRDefault="0015486E" w:rsidP="00480A54"/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15486E" w:rsidRDefault="0015486E" w:rsidP="00480A54">
            <w:r>
              <w:t>Pressure(0 psi Gage)</w:t>
            </w:r>
          </w:p>
        </w:tc>
        <w:tc>
          <w:tcPr>
            <w:tcW w:w="6240" w:type="dxa"/>
          </w:tcPr>
          <w:p w:rsidR="0015486E" w:rsidRDefault="0015486E" w:rsidP="00480A54">
            <w:r>
              <w:t>Surface:19</w:t>
            </w:r>
          </w:p>
          <w:p w:rsidR="0015486E" w:rsidRDefault="0015486E" w:rsidP="00480A54"/>
        </w:tc>
      </w:tr>
    </w:tbl>
    <w:p w:rsidR="0015486E" w:rsidRDefault="0015486E" w:rsidP="0015486E"/>
    <w:p w:rsidR="0015486E" w:rsidRDefault="0015486E" w:rsidP="0015486E">
      <w:pPr>
        <w:pStyle w:val="31"/>
      </w:pPr>
      <w:bookmarkStart w:id="6" w:name="_Toc474368436"/>
      <w:r>
        <w:t>mesh</w:t>
      </w:r>
      <w:bookmarkEnd w:id="6"/>
    </w:p>
    <w:p w:rsidR="0015486E" w:rsidRDefault="0015486E" w:rsidP="0015486E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Surface refinement</w:t>
            </w:r>
          </w:p>
        </w:tc>
        <w:tc>
          <w:tcPr>
            <w:tcW w:w="4673" w:type="dxa"/>
          </w:tcPr>
          <w:p w:rsidR="0015486E" w:rsidRDefault="0015486E" w:rsidP="00480A54">
            <w:r>
              <w:t>0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Gap refinement</w:t>
            </w:r>
          </w:p>
        </w:tc>
        <w:tc>
          <w:tcPr>
            <w:tcW w:w="4673" w:type="dxa"/>
          </w:tcPr>
          <w:p w:rsidR="0015486E" w:rsidRDefault="0015486E" w:rsidP="00480A54">
            <w:r>
              <w:t>0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Resolution factor</w:t>
            </w:r>
          </w:p>
        </w:tc>
        <w:tc>
          <w:tcPr>
            <w:tcW w:w="4673" w:type="dxa"/>
          </w:tcPr>
          <w:p w:rsidR="0015486E" w:rsidRDefault="0015486E" w:rsidP="00480A54">
            <w:r>
              <w:t>1.0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Edge growth rate</w:t>
            </w:r>
          </w:p>
        </w:tc>
        <w:tc>
          <w:tcPr>
            <w:tcW w:w="4673" w:type="dxa"/>
          </w:tcPr>
          <w:p w:rsidR="0015486E" w:rsidRDefault="0015486E" w:rsidP="00480A54">
            <w:r>
              <w:t>1.1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Minimum points on edge</w:t>
            </w:r>
          </w:p>
        </w:tc>
        <w:tc>
          <w:tcPr>
            <w:tcW w:w="4673" w:type="dxa"/>
          </w:tcPr>
          <w:p w:rsidR="0015486E" w:rsidRDefault="0015486E" w:rsidP="00480A54">
            <w:r>
              <w:t>2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Points on longest edge</w:t>
            </w:r>
          </w:p>
        </w:tc>
        <w:tc>
          <w:tcPr>
            <w:tcW w:w="4673" w:type="dxa"/>
          </w:tcPr>
          <w:p w:rsidR="0015486E" w:rsidRDefault="0015486E" w:rsidP="00480A54">
            <w:r>
              <w:t>10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Surface limiting aspect ratio</w:t>
            </w:r>
          </w:p>
        </w:tc>
        <w:tc>
          <w:tcPr>
            <w:tcW w:w="4673" w:type="dxa"/>
          </w:tcPr>
          <w:p w:rsidR="0015486E" w:rsidRDefault="0015486E" w:rsidP="00480A54">
            <w:r>
              <w:t>20</w:t>
            </w:r>
          </w:p>
        </w:tc>
      </w:tr>
    </w:tbl>
    <w:p w:rsidR="0015486E" w:rsidRDefault="0015486E" w:rsidP="0015486E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Mesh enhancement</w:t>
            </w:r>
          </w:p>
        </w:tc>
        <w:tc>
          <w:tcPr>
            <w:tcW w:w="4673" w:type="dxa"/>
          </w:tcPr>
          <w:p w:rsidR="0015486E" w:rsidRDefault="0015486E" w:rsidP="00480A54">
            <w:r>
              <w:t>1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lastRenderedPageBreak/>
              <w:t>Enhancement blending</w:t>
            </w:r>
          </w:p>
        </w:tc>
        <w:tc>
          <w:tcPr>
            <w:tcW w:w="4673" w:type="dxa"/>
          </w:tcPr>
          <w:p w:rsidR="0015486E" w:rsidRDefault="0015486E" w:rsidP="00480A54">
            <w:r>
              <w:t>0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Number of layers</w:t>
            </w:r>
          </w:p>
        </w:tc>
        <w:tc>
          <w:tcPr>
            <w:tcW w:w="4673" w:type="dxa"/>
          </w:tcPr>
          <w:p w:rsidR="0015486E" w:rsidRDefault="0015486E" w:rsidP="00480A54">
            <w:r>
              <w:t>3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Layer factor</w:t>
            </w:r>
          </w:p>
        </w:tc>
        <w:tc>
          <w:tcPr>
            <w:tcW w:w="4673" w:type="dxa"/>
          </w:tcPr>
          <w:p w:rsidR="0015486E" w:rsidRDefault="0015486E" w:rsidP="00480A54">
            <w:r>
              <w:t>0.45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Layer gradation</w:t>
            </w:r>
          </w:p>
        </w:tc>
        <w:tc>
          <w:tcPr>
            <w:tcW w:w="4673" w:type="dxa"/>
          </w:tcPr>
          <w:p w:rsidR="0015486E" w:rsidRDefault="0015486E" w:rsidP="00480A54">
            <w:r>
              <w:t>1.05</w:t>
            </w:r>
          </w:p>
        </w:tc>
      </w:tr>
    </w:tbl>
    <w:p w:rsidR="0015486E" w:rsidRPr="00DE3EC6" w:rsidRDefault="0015486E" w:rsidP="0015486E"/>
    <w:p w:rsidR="0015486E" w:rsidRDefault="0015486E" w:rsidP="0015486E">
      <w:pPr>
        <w:pStyle w:val="41"/>
      </w:pPr>
      <w:r>
        <w:t>Meshed Model</w:t>
      </w:r>
    </w:p>
    <w:p w:rsidR="0015486E" w:rsidRDefault="0015486E" w:rsidP="0015486E">
      <w:r>
        <w:rPr>
          <w:noProof/>
          <w:lang w:eastAsia="zh-CN"/>
        </w:rPr>
        <w:drawing>
          <wp:inline distT="0" distB="0" distL="0" distR="0" wp14:anchorId="483187C4" wp14:editId="2F324864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Number of Nodes</w:t>
            </w:r>
          </w:p>
        </w:tc>
        <w:tc>
          <w:tcPr>
            <w:tcW w:w="4673" w:type="dxa"/>
          </w:tcPr>
          <w:p w:rsidR="0015486E" w:rsidRDefault="0015486E" w:rsidP="00480A54">
            <w:r>
              <w:t>7546</w:t>
            </w:r>
          </w:p>
        </w:tc>
      </w:tr>
      <w:tr w:rsidR="0015486E" w:rsidTr="00480A54">
        <w:trPr>
          <w:trHeight w:hRule="exact" w:val="288"/>
        </w:trPr>
        <w:tc>
          <w:tcPr>
            <w:tcW w:w="4673" w:type="dxa"/>
          </w:tcPr>
          <w:p w:rsidR="0015486E" w:rsidRDefault="0015486E" w:rsidP="00480A54">
            <w:r>
              <w:t>Number of Elements</w:t>
            </w:r>
          </w:p>
        </w:tc>
        <w:tc>
          <w:tcPr>
            <w:tcW w:w="4673" w:type="dxa"/>
          </w:tcPr>
          <w:p w:rsidR="0015486E" w:rsidRDefault="0015486E" w:rsidP="00480A54">
            <w:r>
              <w:t>21618</w:t>
            </w:r>
          </w:p>
        </w:tc>
      </w:tr>
    </w:tbl>
    <w:p w:rsidR="0015486E" w:rsidRDefault="0015486E" w:rsidP="0015486E"/>
    <w:p w:rsidR="0015486E" w:rsidRPr="008E096F" w:rsidRDefault="0015486E" w:rsidP="0015486E"/>
    <w:p w:rsidR="0015486E" w:rsidRPr="00F05D44" w:rsidRDefault="0015486E" w:rsidP="0015486E"/>
    <w:p w:rsidR="0015486E" w:rsidRDefault="0015486E" w:rsidP="0015486E">
      <w:pPr>
        <w:pStyle w:val="31"/>
      </w:pPr>
      <w:bookmarkStart w:id="7" w:name="_Toc474368437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Flow</w:t>
            </w:r>
          </w:p>
        </w:tc>
        <w:tc>
          <w:tcPr>
            <w:tcW w:w="4673" w:type="dxa"/>
          </w:tcPr>
          <w:p w:rsidR="0015486E" w:rsidRDefault="0015486E" w:rsidP="00480A54">
            <w:r>
              <w:t>On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Compressibility</w:t>
            </w:r>
          </w:p>
        </w:tc>
        <w:tc>
          <w:tcPr>
            <w:tcW w:w="4673" w:type="dxa"/>
          </w:tcPr>
          <w:p w:rsidR="0015486E" w:rsidRDefault="0015486E" w:rsidP="00480A54">
            <w:r>
              <w:t>Compressible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Heat Transfer</w:t>
            </w:r>
          </w:p>
        </w:tc>
        <w:tc>
          <w:tcPr>
            <w:tcW w:w="4673" w:type="dxa"/>
          </w:tcPr>
          <w:p w:rsidR="0015486E" w:rsidRDefault="0015486E" w:rsidP="00480A54">
            <w:r>
              <w:t>Off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lastRenderedPageBreak/>
              <w:t>Auto Forced Convection</w:t>
            </w:r>
          </w:p>
        </w:tc>
        <w:tc>
          <w:tcPr>
            <w:tcW w:w="4673" w:type="dxa"/>
          </w:tcPr>
          <w:p w:rsidR="0015486E" w:rsidRDefault="0015486E" w:rsidP="00480A54">
            <w:r>
              <w:t>Off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Gravity Components</w:t>
            </w:r>
          </w:p>
        </w:tc>
        <w:tc>
          <w:tcPr>
            <w:tcW w:w="4673" w:type="dxa"/>
          </w:tcPr>
          <w:p w:rsidR="0015486E" w:rsidRDefault="0015486E" w:rsidP="00480A54">
            <w:r>
              <w:t>0.0, 0.0, 0.0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Radiation</w:t>
            </w:r>
          </w:p>
        </w:tc>
        <w:tc>
          <w:tcPr>
            <w:tcW w:w="4673" w:type="dxa"/>
          </w:tcPr>
          <w:p w:rsidR="0015486E" w:rsidRDefault="0015486E" w:rsidP="00480A54">
            <w:r>
              <w:t>Off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Scalar</w:t>
            </w:r>
          </w:p>
        </w:tc>
        <w:tc>
          <w:tcPr>
            <w:tcW w:w="4673" w:type="dxa"/>
          </w:tcPr>
          <w:p w:rsidR="0015486E" w:rsidRDefault="0015486E" w:rsidP="00480A54">
            <w:r>
              <w:t>No scalar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Turbulence</w:t>
            </w:r>
          </w:p>
        </w:tc>
        <w:tc>
          <w:tcPr>
            <w:tcW w:w="4673" w:type="dxa"/>
          </w:tcPr>
          <w:p w:rsidR="0015486E" w:rsidRDefault="0015486E" w:rsidP="00480A54">
            <w:r>
              <w:t>On</w:t>
            </w:r>
          </w:p>
        </w:tc>
      </w:tr>
    </w:tbl>
    <w:p w:rsidR="0015486E" w:rsidRDefault="0015486E" w:rsidP="0015486E"/>
    <w:p w:rsidR="0015486E" w:rsidRDefault="0015486E" w:rsidP="0015486E">
      <w:pPr>
        <w:pStyle w:val="31"/>
      </w:pPr>
      <w:bookmarkStart w:id="8" w:name="_Toc474368438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Solution mode</w:t>
            </w:r>
          </w:p>
        </w:tc>
        <w:tc>
          <w:tcPr>
            <w:tcW w:w="4673" w:type="dxa"/>
          </w:tcPr>
          <w:p w:rsidR="0015486E" w:rsidRDefault="0015486E" w:rsidP="00480A54">
            <w:r>
              <w:t>Steady State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Solver computer</w:t>
            </w:r>
          </w:p>
        </w:tc>
        <w:tc>
          <w:tcPr>
            <w:tcW w:w="4673" w:type="dxa"/>
          </w:tcPr>
          <w:p w:rsidR="0015486E" w:rsidRDefault="0015486E" w:rsidP="00480A54">
            <w:r>
              <w:t>MyComputer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Intelligent solution control</w:t>
            </w:r>
          </w:p>
        </w:tc>
        <w:tc>
          <w:tcPr>
            <w:tcW w:w="4673" w:type="dxa"/>
          </w:tcPr>
          <w:p w:rsidR="0015486E" w:rsidRDefault="0015486E" w:rsidP="00480A54">
            <w:r>
              <w:t>On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Advection scheme</w:t>
            </w:r>
          </w:p>
        </w:tc>
        <w:tc>
          <w:tcPr>
            <w:tcW w:w="4673" w:type="dxa"/>
          </w:tcPr>
          <w:p w:rsidR="0015486E" w:rsidRDefault="0015486E" w:rsidP="00480A54">
            <w:r>
              <w:t>ADV 5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Turbulence model</w:t>
            </w:r>
          </w:p>
        </w:tc>
        <w:tc>
          <w:tcPr>
            <w:tcW w:w="4673" w:type="dxa"/>
          </w:tcPr>
          <w:p w:rsidR="0015486E" w:rsidRDefault="0015486E" w:rsidP="00480A54">
            <w:r>
              <w:t>k-epsilon</w:t>
            </w:r>
          </w:p>
        </w:tc>
      </w:tr>
    </w:tbl>
    <w:p w:rsidR="0015486E" w:rsidRDefault="0015486E" w:rsidP="0015486E"/>
    <w:p w:rsidR="0015486E" w:rsidRDefault="0015486E" w:rsidP="0015486E">
      <w:pPr>
        <w:pStyle w:val="31"/>
      </w:pPr>
      <w:bookmarkStart w:id="9" w:name="_Toc474368439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Iterations run</w:t>
            </w:r>
          </w:p>
        </w:tc>
        <w:tc>
          <w:tcPr>
            <w:tcW w:w="4673" w:type="dxa"/>
          </w:tcPr>
          <w:p w:rsidR="0015486E" w:rsidRDefault="0015486E" w:rsidP="00480A54">
            <w:r>
              <w:t>500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Solve time</w:t>
            </w:r>
          </w:p>
        </w:tc>
        <w:tc>
          <w:tcPr>
            <w:tcW w:w="4673" w:type="dxa"/>
          </w:tcPr>
          <w:p w:rsidR="0015486E" w:rsidRDefault="0015486E" w:rsidP="00480A54">
            <w:r>
              <w:t>289 seconds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Solver version</w:t>
            </w:r>
          </w:p>
        </w:tc>
        <w:tc>
          <w:tcPr>
            <w:tcW w:w="4673" w:type="dxa"/>
          </w:tcPr>
          <w:p w:rsidR="0015486E" w:rsidRDefault="0015486E" w:rsidP="00480A54">
            <w:r>
              <w:t>17.0.20160317</w:t>
            </w:r>
          </w:p>
        </w:tc>
      </w:tr>
    </w:tbl>
    <w:p w:rsidR="0015486E" w:rsidRDefault="0015486E" w:rsidP="0015486E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15486E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15486E" w:rsidRDefault="0015486E" w:rsidP="00480A54"/>
        </w:tc>
        <w:tc>
          <w:tcPr>
            <w:tcW w:w="5998" w:type="dxa"/>
            <w:tcBorders>
              <w:bottom w:val="single" w:sz="8" w:space="0" w:color="999999"/>
            </w:tcBorders>
          </w:tcPr>
          <w:p w:rsidR="0015486E" w:rsidRDefault="0015486E" w:rsidP="00480A54"/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15486E" w:rsidRDefault="0015486E" w:rsidP="00480A54"/>
        </w:tc>
        <w:tc>
          <w:tcPr>
            <w:tcW w:w="5998" w:type="dxa"/>
          </w:tcPr>
          <w:p w:rsidR="0015486E" w:rsidRDefault="0015486E" w:rsidP="00480A54"/>
        </w:tc>
      </w:tr>
    </w:tbl>
    <w:p w:rsidR="0015486E" w:rsidRDefault="0015486E" w:rsidP="0015486E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15486E" w:rsidRDefault="0015486E" w:rsidP="00480A54">
            <w:r>
              <w:t xml:space="preserve"> </w:t>
            </w:r>
          </w:p>
        </w:tc>
        <w:tc>
          <w:tcPr>
            <w:tcW w:w="3115" w:type="dxa"/>
          </w:tcPr>
          <w:p w:rsidR="0015486E" w:rsidRDefault="0015486E" w:rsidP="00480A54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15486E" w:rsidRDefault="0015486E" w:rsidP="00480A54">
            <w:pPr>
              <w:pStyle w:val="TableHeading"/>
            </w:pPr>
            <w:r>
              <w:t>Out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Mass flow</w:t>
            </w:r>
          </w:p>
        </w:tc>
        <w:tc>
          <w:tcPr>
            <w:tcW w:w="3115" w:type="dxa"/>
          </w:tcPr>
          <w:p w:rsidR="0015486E" w:rsidRDefault="0015486E" w:rsidP="00480A54">
            <w:r>
              <w:t>-14.7487  g/s</w:t>
            </w:r>
          </w:p>
        </w:tc>
        <w:tc>
          <w:tcPr>
            <w:tcW w:w="3116" w:type="dxa"/>
          </w:tcPr>
          <w:p w:rsidR="0015486E" w:rsidRDefault="0015486E" w:rsidP="00480A54">
            <w:r>
              <w:t>N.A.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Volume flow</w:t>
            </w:r>
          </w:p>
        </w:tc>
        <w:tc>
          <w:tcPr>
            <w:tcW w:w="3115" w:type="dxa"/>
          </w:tcPr>
          <w:p w:rsidR="0015486E" w:rsidRDefault="0015486E" w:rsidP="00480A54">
            <w:r>
              <w:t>-12242.32  cm^3/s</w:t>
            </w:r>
          </w:p>
        </w:tc>
        <w:tc>
          <w:tcPr>
            <w:tcW w:w="3116" w:type="dxa"/>
          </w:tcPr>
          <w:p w:rsidR="0015486E" w:rsidRDefault="0015486E" w:rsidP="00480A54">
            <w:r>
              <w:t>N.A.</w:t>
            </w:r>
          </w:p>
        </w:tc>
      </w:tr>
    </w:tbl>
    <w:p w:rsidR="0015486E" w:rsidRDefault="0015486E" w:rsidP="0015486E"/>
    <w:p w:rsidR="0015486E" w:rsidRDefault="0015486E" w:rsidP="0015486E"/>
    <w:p w:rsidR="0015486E" w:rsidRDefault="0015486E" w:rsidP="0015486E">
      <w:pPr>
        <w:pStyle w:val="31"/>
      </w:pPr>
      <w:bookmarkStart w:id="10" w:name="_Toc474368440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15486E" w:rsidTr="00480A54">
        <w:tc>
          <w:tcPr>
            <w:tcW w:w="9346" w:type="dxa"/>
          </w:tcPr>
          <w:p w:rsidR="0015486E" w:rsidRDefault="0015486E" w:rsidP="00480A54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2DB926D9" wp14:editId="33141D3D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86E" w:rsidRPr="005F1779" w:rsidRDefault="0015486E" w:rsidP="0015486E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/>
        </w:tc>
        <w:tc>
          <w:tcPr>
            <w:tcW w:w="4673" w:type="dxa"/>
            <w:tcBorders>
              <w:bottom w:val="single" w:sz="8" w:space="0" w:color="999999"/>
            </w:tcBorders>
          </w:tcPr>
          <w:p w:rsidR="0015486E" w:rsidRDefault="0015486E" w:rsidP="00480A54"/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15486E" w:rsidRDefault="0015486E" w:rsidP="00480A54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20374.2  dyne/cm^2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-0.0  C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0.00314242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-18.16  g/s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0.0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31.0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8586.53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19.0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-15073.9  cm^3/s</w:t>
                  </w:r>
                </w:p>
              </w:tc>
            </w:tr>
          </w:tbl>
          <w:p w:rsidR="0015486E" w:rsidRDefault="0015486E" w:rsidP="00480A54"/>
        </w:tc>
      </w:tr>
      <w:tr w:rsidR="0015486E" w:rsidTr="00480A54">
        <w:trPr>
          <w:trHeight w:val="151"/>
        </w:trPr>
        <w:tc>
          <w:tcPr>
            <w:tcW w:w="4673" w:type="dxa"/>
          </w:tcPr>
          <w:p w:rsidR="0015486E" w:rsidRDefault="0015486E" w:rsidP="00480A54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38052.6  dyne/cm^2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0.0  C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0.0368067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3.4113  g/s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0.0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4.0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1168.69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 xml:space="preserve">1.0  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-14.7487  g/s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-12242.3  cm^3/s</w:t>
                  </w:r>
                </w:p>
              </w:tc>
            </w:tr>
            <w:tr w:rsidR="0015486E" w:rsidTr="00480A5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15486E" w:rsidRDefault="0015486E" w:rsidP="00480A54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15486E" w:rsidRDefault="0015486E" w:rsidP="00480A54">
                  <w:r>
                    <w:t>2831.58  cm^3/s</w:t>
                  </w:r>
                </w:p>
              </w:tc>
            </w:tr>
          </w:tbl>
          <w:p w:rsidR="0015486E" w:rsidRDefault="0015486E" w:rsidP="00480A54"/>
        </w:tc>
      </w:tr>
    </w:tbl>
    <w:p w:rsidR="0015486E" w:rsidRDefault="0015486E" w:rsidP="0015486E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15486E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15486E" w:rsidRDefault="0015486E" w:rsidP="00480A54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15486E" w:rsidRDefault="0015486E" w:rsidP="00480A54">
            <w:pPr>
              <w:pStyle w:val="TableHeading"/>
            </w:pPr>
            <w:r>
              <w:t>Min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cond</w:t>
            </w:r>
          </w:p>
        </w:tc>
        <w:tc>
          <w:tcPr>
            <w:tcW w:w="3115" w:type="dxa"/>
          </w:tcPr>
          <w:p w:rsidR="0015486E" w:rsidRDefault="0015486E" w:rsidP="00480A54">
            <w:r>
              <w:t>0.0002563  W/cm-K</w:t>
            </w:r>
          </w:p>
        </w:tc>
        <w:tc>
          <w:tcPr>
            <w:tcW w:w="3116" w:type="dxa"/>
          </w:tcPr>
          <w:p w:rsidR="0015486E" w:rsidRDefault="0015486E" w:rsidP="00480A54">
            <w:r>
              <w:t>0.0002563  W/cm-K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dens</w:t>
            </w:r>
          </w:p>
        </w:tc>
        <w:tc>
          <w:tcPr>
            <w:tcW w:w="3115" w:type="dxa"/>
          </w:tcPr>
          <w:p w:rsidR="0015486E" w:rsidRDefault="0015486E" w:rsidP="00480A54">
            <w:r>
              <w:t>0.00120473  g/cm^3</w:t>
            </w:r>
          </w:p>
        </w:tc>
        <w:tc>
          <w:tcPr>
            <w:tcW w:w="3116" w:type="dxa"/>
          </w:tcPr>
          <w:p w:rsidR="0015486E" w:rsidRDefault="0015486E" w:rsidP="00480A54">
            <w:r>
              <w:t>0.00120473  g/cm^3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econd</w:t>
            </w:r>
          </w:p>
        </w:tc>
        <w:tc>
          <w:tcPr>
            <w:tcW w:w="3115" w:type="dxa"/>
          </w:tcPr>
          <w:p w:rsidR="0015486E" w:rsidRDefault="0015486E" w:rsidP="00480A54">
            <w:r>
              <w:t>0.257142  W/cm-K</w:t>
            </w:r>
          </w:p>
        </w:tc>
        <w:tc>
          <w:tcPr>
            <w:tcW w:w="3116" w:type="dxa"/>
          </w:tcPr>
          <w:p w:rsidR="0015486E" w:rsidRDefault="0015486E" w:rsidP="00480A54">
            <w:r>
              <w:t>0.0002563  W/cm-K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emiss</w:t>
            </w:r>
          </w:p>
        </w:tc>
        <w:tc>
          <w:tcPr>
            <w:tcW w:w="3115" w:type="dxa"/>
          </w:tcPr>
          <w:p w:rsidR="0015486E" w:rsidRDefault="0015486E" w:rsidP="00480A54">
            <w:r>
              <w:t xml:space="preserve">1.0  </w:t>
            </w:r>
          </w:p>
        </w:tc>
        <w:tc>
          <w:tcPr>
            <w:tcW w:w="3116" w:type="dxa"/>
          </w:tcPr>
          <w:p w:rsidR="0015486E" w:rsidRDefault="0015486E" w:rsidP="00480A54">
            <w:r>
              <w:t xml:space="preserve">1.0  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evisc</w:t>
            </w:r>
          </w:p>
        </w:tc>
        <w:tc>
          <w:tcPr>
            <w:tcW w:w="3115" w:type="dxa"/>
          </w:tcPr>
          <w:p w:rsidR="0015486E" w:rsidRDefault="0015486E" w:rsidP="00480A54">
            <w:r>
              <w:t>0.214606  g/cm-s</w:t>
            </w:r>
          </w:p>
        </w:tc>
        <w:tc>
          <w:tcPr>
            <w:tcW w:w="3116" w:type="dxa"/>
          </w:tcPr>
          <w:p w:rsidR="0015486E" w:rsidRDefault="0015486E" w:rsidP="00480A54">
            <w:r>
              <w:t>0.0001817  g/cm-s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gent</w:t>
            </w:r>
          </w:p>
        </w:tc>
        <w:tc>
          <w:tcPr>
            <w:tcW w:w="3115" w:type="dxa"/>
          </w:tcPr>
          <w:p w:rsidR="0015486E" w:rsidRDefault="0015486E" w:rsidP="00480A54">
            <w:r>
              <w:t>14065.3  1/s</w:t>
            </w:r>
          </w:p>
        </w:tc>
        <w:tc>
          <w:tcPr>
            <w:tcW w:w="3116" w:type="dxa"/>
          </w:tcPr>
          <w:p w:rsidR="0015486E" w:rsidRDefault="0015486E" w:rsidP="00480A54">
            <w:r>
              <w:t>4.5067  1/s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press</w:t>
            </w:r>
          </w:p>
        </w:tc>
        <w:tc>
          <w:tcPr>
            <w:tcW w:w="3115" w:type="dxa"/>
          </w:tcPr>
          <w:p w:rsidR="0015486E" w:rsidRDefault="0015486E" w:rsidP="00480A54">
            <w:r>
              <w:t>48962.7  dyne/cm^2</w:t>
            </w:r>
          </w:p>
        </w:tc>
        <w:tc>
          <w:tcPr>
            <w:tcW w:w="3116" w:type="dxa"/>
          </w:tcPr>
          <w:p w:rsidR="0015486E" w:rsidRDefault="0015486E" w:rsidP="00480A54">
            <w:r>
              <w:t>19023.3  dyne/cm^2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ptotl</w:t>
            </w:r>
          </w:p>
        </w:tc>
        <w:tc>
          <w:tcPr>
            <w:tcW w:w="3115" w:type="dxa"/>
          </w:tcPr>
          <w:p w:rsidR="0015486E" w:rsidRDefault="0015486E" w:rsidP="00480A54">
            <w:r>
              <w:t>48962.7  dyne/cm^2</w:t>
            </w:r>
          </w:p>
        </w:tc>
        <w:tc>
          <w:tcPr>
            <w:tcW w:w="3116" w:type="dxa"/>
          </w:tcPr>
          <w:p w:rsidR="0015486E" w:rsidRDefault="0015486E" w:rsidP="00480A54">
            <w:r>
              <w:t>19023.3  dyne/cm^2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scal1</w:t>
            </w:r>
          </w:p>
        </w:tc>
        <w:tc>
          <w:tcPr>
            <w:tcW w:w="3115" w:type="dxa"/>
          </w:tcPr>
          <w:p w:rsidR="0015486E" w:rsidRDefault="0015486E" w:rsidP="00480A54">
            <w:r>
              <w:t xml:space="preserve">0.0  </w:t>
            </w:r>
          </w:p>
        </w:tc>
        <w:tc>
          <w:tcPr>
            <w:tcW w:w="3116" w:type="dxa"/>
          </w:tcPr>
          <w:p w:rsidR="0015486E" w:rsidRDefault="0015486E" w:rsidP="00480A54">
            <w:r>
              <w:t xml:space="preserve">0.0  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seebeck</w:t>
            </w:r>
          </w:p>
        </w:tc>
        <w:tc>
          <w:tcPr>
            <w:tcW w:w="3115" w:type="dxa"/>
          </w:tcPr>
          <w:p w:rsidR="0015486E" w:rsidRDefault="0015486E" w:rsidP="00480A54">
            <w:r>
              <w:t>0.0  V/K</w:t>
            </w:r>
          </w:p>
        </w:tc>
        <w:tc>
          <w:tcPr>
            <w:tcW w:w="3116" w:type="dxa"/>
          </w:tcPr>
          <w:p w:rsidR="0015486E" w:rsidRDefault="0015486E" w:rsidP="00480A54">
            <w:r>
              <w:t>0.0  V/K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shgc</w:t>
            </w:r>
          </w:p>
        </w:tc>
        <w:tc>
          <w:tcPr>
            <w:tcW w:w="3115" w:type="dxa"/>
          </w:tcPr>
          <w:p w:rsidR="0015486E" w:rsidRDefault="0015486E" w:rsidP="00480A54">
            <w:r>
              <w:t xml:space="preserve">0.0  </w:t>
            </w:r>
          </w:p>
        </w:tc>
        <w:tc>
          <w:tcPr>
            <w:tcW w:w="3116" w:type="dxa"/>
          </w:tcPr>
          <w:p w:rsidR="0015486E" w:rsidRDefault="0015486E" w:rsidP="00480A54">
            <w:r>
              <w:t xml:space="preserve">0.0  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spech</w:t>
            </w:r>
          </w:p>
        </w:tc>
        <w:tc>
          <w:tcPr>
            <w:tcW w:w="3115" w:type="dxa"/>
          </w:tcPr>
          <w:p w:rsidR="0015486E" w:rsidRDefault="0015486E" w:rsidP="00480A54">
            <w:r>
              <w:t>1.004  J/g-K</w:t>
            </w:r>
          </w:p>
        </w:tc>
        <w:tc>
          <w:tcPr>
            <w:tcW w:w="3116" w:type="dxa"/>
          </w:tcPr>
          <w:p w:rsidR="0015486E" w:rsidRDefault="0015486E" w:rsidP="00480A54">
            <w:r>
              <w:t>1.004  J/g-K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temp</w:t>
            </w:r>
          </w:p>
        </w:tc>
        <w:tc>
          <w:tcPr>
            <w:tcW w:w="3115" w:type="dxa"/>
          </w:tcPr>
          <w:p w:rsidR="0015486E" w:rsidRDefault="0015486E" w:rsidP="00480A54">
            <w:r>
              <w:t>0.0  C</w:t>
            </w:r>
          </w:p>
        </w:tc>
        <w:tc>
          <w:tcPr>
            <w:tcW w:w="3116" w:type="dxa"/>
          </w:tcPr>
          <w:p w:rsidR="0015486E" w:rsidRDefault="0015486E" w:rsidP="00480A54">
            <w:r>
              <w:t>0.0  C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transmiss</w:t>
            </w:r>
          </w:p>
        </w:tc>
        <w:tc>
          <w:tcPr>
            <w:tcW w:w="3115" w:type="dxa"/>
          </w:tcPr>
          <w:p w:rsidR="0015486E" w:rsidRDefault="0015486E" w:rsidP="00480A54">
            <w:r>
              <w:t xml:space="preserve">0.0  </w:t>
            </w:r>
          </w:p>
        </w:tc>
        <w:tc>
          <w:tcPr>
            <w:tcW w:w="3116" w:type="dxa"/>
          </w:tcPr>
          <w:p w:rsidR="0015486E" w:rsidRDefault="0015486E" w:rsidP="00480A54">
            <w:r>
              <w:t xml:space="preserve">0.0  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turbd</w:t>
            </w:r>
          </w:p>
        </w:tc>
        <w:tc>
          <w:tcPr>
            <w:tcW w:w="3115" w:type="dxa"/>
          </w:tcPr>
          <w:p w:rsidR="0015486E" w:rsidRDefault="0015486E" w:rsidP="00480A54">
            <w:r>
              <w:t>202302000.0  cm^2/s^3</w:t>
            </w:r>
          </w:p>
        </w:tc>
        <w:tc>
          <w:tcPr>
            <w:tcW w:w="3116" w:type="dxa"/>
          </w:tcPr>
          <w:p w:rsidR="0015486E" w:rsidRDefault="0015486E" w:rsidP="00480A54">
            <w:r>
              <w:t>2.16843e-05  cm^2/s^3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turbk</w:t>
            </w:r>
          </w:p>
        </w:tc>
        <w:tc>
          <w:tcPr>
            <w:tcW w:w="3115" w:type="dxa"/>
          </w:tcPr>
          <w:p w:rsidR="0015486E" w:rsidRDefault="0015486E" w:rsidP="00480A54">
            <w:r>
              <w:t>624024.0  cm^2/s^2</w:t>
            </w:r>
          </w:p>
        </w:tc>
        <w:tc>
          <w:tcPr>
            <w:tcW w:w="3116" w:type="dxa"/>
          </w:tcPr>
          <w:p w:rsidR="0015486E" w:rsidRDefault="0015486E" w:rsidP="00480A54">
            <w:r>
              <w:t>1.817e-07  cm^2/s^2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ufactor</w:t>
            </w:r>
          </w:p>
        </w:tc>
        <w:tc>
          <w:tcPr>
            <w:tcW w:w="3115" w:type="dxa"/>
          </w:tcPr>
          <w:p w:rsidR="0015486E" w:rsidRDefault="0015486E" w:rsidP="00480A54">
            <w:r>
              <w:t xml:space="preserve">0.0  </w:t>
            </w:r>
          </w:p>
        </w:tc>
        <w:tc>
          <w:tcPr>
            <w:tcW w:w="3116" w:type="dxa"/>
          </w:tcPr>
          <w:p w:rsidR="0015486E" w:rsidRDefault="0015486E" w:rsidP="00480A54">
            <w:r>
              <w:t xml:space="preserve">0.0  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visc</w:t>
            </w:r>
          </w:p>
        </w:tc>
        <w:tc>
          <w:tcPr>
            <w:tcW w:w="3115" w:type="dxa"/>
          </w:tcPr>
          <w:p w:rsidR="0015486E" w:rsidRDefault="0015486E" w:rsidP="00480A54">
            <w:r>
              <w:t>0.0001817  g/cm-s</w:t>
            </w:r>
          </w:p>
        </w:tc>
        <w:tc>
          <w:tcPr>
            <w:tcW w:w="3116" w:type="dxa"/>
          </w:tcPr>
          <w:p w:rsidR="0015486E" w:rsidRDefault="0015486E" w:rsidP="00480A54">
            <w:r>
              <w:t>0.0001817  g/cm-s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vx vel</w:t>
            </w:r>
          </w:p>
        </w:tc>
        <w:tc>
          <w:tcPr>
            <w:tcW w:w="3115" w:type="dxa"/>
          </w:tcPr>
          <w:p w:rsidR="0015486E" w:rsidRDefault="0015486E" w:rsidP="00480A54">
            <w:r>
              <w:t>1843.36  cm/s</w:t>
            </w:r>
          </w:p>
        </w:tc>
        <w:tc>
          <w:tcPr>
            <w:tcW w:w="3116" w:type="dxa"/>
          </w:tcPr>
          <w:p w:rsidR="0015486E" w:rsidRDefault="0015486E" w:rsidP="00480A54">
            <w:r>
              <w:t>-1843.36  cm/s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vy vel</w:t>
            </w:r>
          </w:p>
        </w:tc>
        <w:tc>
          <w:tcPr>
            <w:tcW w:w="3115" w:type="dxa"/>
          </w:tcPr>
          <w:p w:rsidR="0015486E" w:rsidRDefault="0015486E" w:rsidP="00480A54">
            <w:r>
              <w:t>1254.81  cm/s</w:t>
            </w:r>
          </w:p>
        </w:tc>
        <w:tc>
          <w:tcPr>
            <w:tcW w:w="3116" w:type="dxa"/>
          </w:tcPr>
          <w:p w:rsidR="0015486E" w:rsidRDefault="0015486E" w:rsidP="00480A54">
            <w:r>
              <w:t>-1353.89  cm/s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15486E" w:rsidRDefault="0015486E" w:rsidP="00480A54">
            <w:r>
              <w:t>vz vel</w:t>
            </w:r>
          </w:p>
        </w:tc>
        <w:tc>
          <w:tcPr>
            <w:tcW w:w="3115" w:type="dxa"/>
          </w:tcPr>
          <w:p w:rsidR="0015486E" w:rsidRDefault="0015486E" w:rsidP="00480A54">
            <w:r>
              <w:t>1527.0  cm/s</w:t>
            </w:r>
          </w:p>
        </w:tc>
        <w:tc>
          <w:tcPr>
            <w:tcW w:w="3116" w:type="dxa"/>
          </w:tcPr>
          <w:p w:rsidR="0015486E" w:rsidRDefault="0015486E" w:rsidP="00480A54">
            <w:r>
              <w:t>-1202.86  cm/s</w:t>
            </w:r>
          </w:p>
        </w:tc>
      </w:tr>
      <w:tr w:rsidR="0015486E" w:rsidTr="00480A54">
        <w:tc>
          <w:tcPr>
            <w:tcW w:w="3115" w:type="dxa"/>
          </w:tcPr>
          <w:p w:rsidR="0015486E" w:rsidRDefault="0015486E" w:rsidP="00480A54">
            <w:r>
              <w:t>wrough</w:t>
            </w:r>
          </w:p>
        </w:tc>
        <w:tc>
          <w:tcPr>
            <w:tcW w:w="3115" w:type="dxa"/>
          </w:tcPr>
          <w:p w:rsidR="0015486E" w:rsidRDefault="0015486E" w:rsidP="00480A54">
            <w:r>
              <w:t>0.0  cm</w:t>
            </w:r>
          </w:p>
        </w:tc>
        <w:tc>
          <w:tcPr>
            <w:tcW w:w="3116" w:type="dxa"/>
          </w:tcPr>
          <w:p w:rsidR="0015486E" w:rsidRDefault="0015486E" w:rsidP="00480A54">
            <w:r>
              <w:t>0.0  cm</w:t>
            </w:r>
          </w:p>
        </w:tc>
      </w:tr>
    </w:tbl>
    <w:p w:rsidR="0015486E" w:rsidRDefault="0015486E" w:rsidP="0015486E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15486E" w:rsidTr="0048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15486E" w:rsidRDefault="0015486E" w:rsidP="00480A54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15486E" w:rsidRDefault="0015486E" w:rsidP="00480A54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15486E" w:rsidRDefault="0015486E" w:rsidP="00480A54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15486E" w:rsidRDefault="0015486E" w:rsidP="00480A54">
            <w:pPr>
              <w:pStyle w:val="TableHeading"/>
            </w:pPr>
            <w:r>
              <w:t>Volume Averaged Temperature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15486E" w:rsidRDefault="0015486E" w:rsidP="00480A54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15486E" w:rsidRDefault="0015486E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15486E" w:rsidRDefault="0015486E" w:rsidP="00480A54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15486E" w:rsidRDefault="0015486E" w:rsidP="00480A54">
            <w:pPr>
              <w:jc w:val="both"/>
            </w:pPr>
            <w:r>
              <w:t>0</w:t>
            </w:r>
          </w:p>
        </w:tc>
      </w:tr>
    </w:tbl>
    <w:p w:rsidR="0015486E" w:rsidRDefault="0015486E" w:rsidP="0015486E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pressx</w:t>
            </w:r>
          </w:p>
        </w:tc>
        <w:tc>
          <w:tcPr>
            <w:tcW w:w="4673" w:type="dxa"/>
          </w:tcPr>
          <w:p w:rsidR="0015486E" w:rsidRDefault="0015486E" w:rsidP="00480A54">
            <w:r>
              <w:t>-65746.0  dynes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pressy</w:t>
            </w:r>
          </w:p>
        </w:tc>
        <w:tc>
          <w:tcPr>
            <w:tcW w:w="4673" w:type="dxa"/>
          </w:tcPr>
          <w:p w:rsidR="0015486E" w:rsidRDefault="0015486E" w:rsidP="00480A54">
            <w:r>
              <w:t>795.34  dynes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pressz</w:t>
            </w:r>
          </w:p>
        </w:tc>
        <w:tc>
          <w:tcPr>
            <w:tcW w:w="4673" w:type="dxa"/>
          </w:tcPr>
          <w:p w:rsidR="0015486E" w:rsidRDefault="0015486E" w:rsidP="00480A54">
            <w:r>
              <w:t>12266000.0  dynes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shearx</w:t>
            </w:r>
          </w:p>
        </w:tc>
        <w:tc>
          <w:tcPr>
            <w:tcW w:w="4673" w:type="dxa"/>
          </w:tcPr>
          <w:p w:rsidR="0015486E" w:rsidRDefault="0015486E" w:rsidP="00480A54">
            <w:r>
              <w:t>1875.5  dynes</w:t>
            </w:r>
          </w:p>
        </w:tc>
      </w:tr>
      <w:tr w:rsidR="0015486E" w:rsidTr="0048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15486E" w:rsidRDefault="0015486E" w:rsidP="00480A54">
            <w:r>
              <w:t>sheary</w:t>
            </w:r>
          </w:p>
        </w:tc>
        <w:tc>
          <w:tcPr>
            <w:tcW w:w="4673" w:type="dxa"/>
          </w:tcPr>
          <w:p w:rsidR="0015486E" w:rsidRDefault="0015486E" w:rsidP="00480A54">
            <w:r>
              <w:t>-87.383  dynes</w:t>
            </w:r>
          </w:p>
        </w:tc>
      </w:tr>
      <w:tr w:rsidR="0015486E" w:rsidTr="00480A54">
        <w:tc>
          <w:tcPr>
            <w:tcW w:w="4673" w:type="dxa"/>
          </w:tcPr>
          <w:p w:rsidR="0015486E" w:rsidRDefault="0015486E" w:rsidP="00480A54">
            <w:r>
              <w:t>shearz</w:t>
            </w:r>
          </w:p>
        </w:tc>
        <w:tc>
          <w:tcPr>
            <w:tcW w:w="4673" w:type="dxa"/>
          </w:tcPr>
          <w:p w:rsidR="0015486E" w:rsidRDefault="0015486E" w:rsidP="00480A54">
            <w:r>
              <w:t>2115.2  dynes</w:t>
            </w:r>
          </w:p>
        </w:tc>
      </w:tr>
    </w:tbl>
    <w:p w:rsidR="0015486E" w:rsidRDefault="0015486E" w:rsidP="0015486E">
      <w:r>
        <w:t xml:space="preserve"> </w:t>
      </w:r>
    </w:p>
    <w:p w:rsidR="0015486E" w:rsidRDefault="0015486E" w:rsidP="0015486E">
      <w:pPr>
        <w:pStyle w:val="1"/>
      </w:pPr>
      <w:bookmarkStart w:id="11" w:name="_Toc474368441"/>
      <w:r>
        <w:lastRenderedPageBreak/>
        <w:t>Decision Center</w:t>
      </w:r>
      <w:bookmarkEnd w:id="11"/>
    </w:p>
    <w:p w:rsidR="0015486E" w:rsidRPr="000B3CE8" w:rsidRDefault="0015486E" w:rsidP="0015486E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86E" w:rsidRDefault="0015486E">
      <w:pPr>
        <w:spacing w:after="0" w:line="240" w:lineRule="auto"/>
      </w:pPr>
      <w:r>
        <w:separator/>
      </w:r>
    </w:p>
  </w:endnote>
  <w:endnote w:type="continuationSeparator" w:id="0">
    <w:p w:rsidR="0015486E" w:rsidRDefault="001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5486E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15486E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86E" w:rsidRDefault="0015486E">
      <w:pPr>
        <w:spacing w:after="0" w:line="240" w:lineRule="auto"/>
      </w:pPr>
      <w:r>
        <w:separator/>
      </w:r>
    </w:p>
  </w:footnote>
  <w:footnote w:type="continuationSeparator" w:id="0">
    <w:p w:rsidR="0015486E" w:rsidRDefault="001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15486E" w:rsidP="00382338">
    <w:pPr>
      <w:pStyle w:val="Header1"/>
      <w:ind w:left="-360"/>
    </w:pPr>
    <w:r>
      <w:t>cfd_test_04_support_1.cfdst</w:t>
    </w:r>
    <w:r w:rsidR="00207884" w:rsidRPr="00152389">
      <w:tab/>
    </w:r>
    <w:r w:rsidR="00207884" w:rsidRPr="00152389">
      <w:tab/>
      <w:t xml:space="preserve">Prepared by: </w:t>
    </w:r>
    <w:r>
      <w:t>XuZhiqing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6E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5486E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CE3733C-3D6E-473B-B114-F6F8FAF2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XuZhiqing</dc:creator>
  <cp:lastModifiedBy>XuZhiqing</cp:lastModifiedBy>
  <cp:revision>1</cp:revision>
  <cp:lastPrinted>2013-03-19T00:21:00Z</cp:lastPrinted>
  <dcterms:created xsi:type="dcterms:W3CDTF">2017-02-09T06:51:00Z</dcterms:created>
  <dcterms:modified xsi:type="dcterms:W3CDTF">2017-02-09T06:51:00Z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